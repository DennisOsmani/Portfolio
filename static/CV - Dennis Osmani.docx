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Oppsettabell for enkelt CV"/>
      </w:tblPr>
      <w:tblGrid>
        <w:gridCol w:w="2929"/>
        <w:gridCol w:w="6457"/>
      </w:tblGrid>
      <w:tr w:rsidR="002F68AB" w14:paraId="262584F7" w14:textId="77777777" w:rsidTr="00EF63C2">
        <w:trPr>
          <w:trHeight w:val="1202"/>
        </w:trPr>
        <w:tc>
          <w:tcPr>
            <w:tcW w:w="2929" w:type="dxa"/>
          </w:tcPr>
          <w:p w14:paraId="3ED5E33B" w14:textId="77777777" w:rsidR="002F68AB" w:rsidRDefault="002F68AB"/>
        </w:tc>
        <w:tc>
          <w:tcPr>
            <w:tcW w:w="6457" w:type="dxa"/>
            <w:tcMar>
              <w:bottom w:w="576" w:type="dxa"/>
            </w:tcMar>
          </w:tcPr>
          <w:p w14:paraId="2E7B1192" w14:textId="77777777" w:rsidR="002F68AB" w:rsidRDefault="00E35425">
            <w:pPr>
              <w:pStyle w:val="Navn"/>
            </w:pPr>
            <w:sdt>
              <w:sdtPr>
                <w:alias w:val="Ditt navn"/>
                <w:tag w:val=""/>
                <w:id w:val="-936988443"/>
                <w:placeholder>
                  <w:docPart w:val="845B60FCEDD2CE4F963561D71B61D1E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115221">
                  <w:t>Osmani, Dennis Rizah Nordvi</w:t>
                </w:r>
              </w:sdtContent>
            </w:sdt>
          </w:p>
          <w:p w14:paraId="425DDE4A" w14:textId="27BB47A6" w:rsidR="002F68AB" w:rsidRDefault="009B75E0" w:rsidP="00432ED4">
            <w:r>
              <w:t>St</w:t>
            </w:r>
            <w:r w:rsidR="00421A01">
              <w:t>r</w:t>
            </w:r>
            <w:r>
              <w:t>ømsvegen 17, 2318 Hamar</w:t>
            </w:r>
            <w:r w:rsidR="00185702">
              <w:rPr>
                <w:rStyle w:val="Utheving"/>
                <w:lang w:bidi="nb-NO"/>
              </w:rPr>
              <w:t> </w:t>
            </w:r>
            <w:r w:rsidR="00913ECA">
              <w:rPr>
                <w:rStyle w:val="Utheving"/>
                <w:lang w:bidi="nb-NO"/>
              </w:rPr>
              <w:t>| </w:t>
            </w:r>
            <w:r w:rsidR="00913ECA" w:rsidRPr="00913ECA">
              <w:rPr>
                <w:rStyle w:val="Utheving"/>
                <w:b w:val="0"/>
                <w:lang w:bidi="nb-NO"/>
              </w:rPr>
              <w:t>dennisosmani@hotmail.com </w:t>
            </w:r>
            <w:r w:rsidR="00913ECA">
              <w:rPr>
                <w:rStyle w:val="Utheving"/>
                <w:lang w:bidi="nb-NO"/>
              </w:rPr>
              <w:t>|</w:t>
            </w:r>
            <w:r w:rsidR="00185702">
              <w:rPr>
                <w:rStyle w:val="Utheving"/>
                <w:lang w:bidi="nb-NO"/>
              </w:rPr>
              <w:t> </w:t>
            </w:r>
            <w:r w:rsidR="00432ED4">
              <w:t>90414810</w:t>
            </w:r>
          </w:p>
        </w:tc>
      </w:tr>
      <w:tr w:rsidR="002F68AB" w14:paraId="4D616848" w14:textId="77777777" w:rsidTr="00EF63C2">
        <w:tc>
          <w:tcPr>
            <w:tcW w:w="2929" w:type="dxa"/>
          </w:tcPr>
          <w:p w14:paraId="086AC788" w14:textId="77777777" w:rsidR="002F68AB" w:rsidRDefault="00EF63C2">
            <w:pPr>
              <w:pStyle w:val="Overskrift1"/>
              <w:outlineLvl w:val="0"/>
            </w:pPr>
            <w:r>
              <w:rPr>
                <w:lang w:bidi="nb-NO"/>
              </w:rPr>
              <w:t>Utdanning</w:t>
            </w:r>
          </w:p>
        </w:tc>
        <w:tc>
          <w:tcPr>
            <w:tcW w:w="6457" w:type="dxa"/>
          </w:tcPr>
          <w:p w14:paraId="605CEECF" w14:textId="1B27DB8A" w:rsidR="00147BEA" w:rsidRPr="00147BEA" w:rsidRDefault="00EF63C2" w:rsidP="00147BEA">
            <w:pPr>
              <w:pStyle w:val="Overskrift3"/>
              <w:outlineLvl w:val="2"/>
              <w:rPr>
                <w:color w:val="000000" w:themeColor="text1"/>
              </w:rPr>
            </w:pPr>
            <w:r w:rsidRPr="00147BEA">
              <w:rPr>
                <w:b/>
                <w:color w:val="000000" w:themeColor="text1"/>
              </w:rPr>
              <w:t>Aug 2013-2016:</w:t>
            </w:r>
            <w:r w:rsidRPr="00147BEA">
              <w:rPr>
                <w:color w:val="000000" w:themeColor="text1"/>
              </w:rPr>
              <w:t xml:space="preserve"> </w:t>
            </w:r>
          </w:p>
          <w:p w14:paraId="0375710B" w14:textId="77777777" w:rsidR="002F68AB" w:rsidRDefault="00EF63C2" w:rsidP="00EF63C2">
            <w:pPr>
              <w:spacing w:after="180"/>
            </w:pPr>
            <w:r>
              <w:t>Børstad ungdomsskole</w:t>
            </w:r>
          </w:p>
          <w:p w14:paraId="3EA7CA13" w14:textId="19BCE202" w:rsidR="00147BEA" w:rsidRPr="00147BEA" w:rsidRDefault="00147BEA" w:rsidP="00147BEA">
            <w:pPr>
              <w:pStyle w:val="Overskrift3"/>
              <w:outlineLvl w:val="2"/>
              <w:rPr>
                <w:color w:val="000000" w:themeColor="text1"/>
              </w:rPr>
            </w:pPr>
            <w:r w:rsidRPr="00147BEA">
              <w:rPr>
                <w:b/>
                <w:color w:val="000000" w:themeColor="text1"/>
              </w:rPr>
              <w:t xml:space="preserve">Aug </w:t>
            </w:r>
            <w:r w:rsidR="007C3190">
              <w:rPr>
                <w:b/>
                <w:color w:val="000000" w:themeColor="text1"/>
              </w:rPr>
              <w:t>2016 - 2019</w:t>
            </w:r>
            <w:r w:rsidRPr="00147BEA">
              <w:rPr>
                <w:b/>
                <w:color w:val="000000" w:themeColor="text1"/>
              </w:rPr>
              <w:t>:</w:t>
            </w:r>
            <w:r w:rsidRPr="00147BEA">
              <w:rPr>
                <w:color w:val="000000" w:themeColor="text1"/>
              </w:rPr>
              <w:t xml:space="preserve"> </w:t>
            </w:r>
          </w:p>
          <w:p w14:paraId="4B7E7528" w14:textId="14687808" w:rsidR="009B75E0" w:rsidRDefault="00EF63C2" w:rsidP="00EF63C2">
            <w:pPr>
              <w:spacing w:after="180"/>
            </w:pPr>
            <w:r>
              <w:t>Hamar Katedralskole</w:t>
            </w:r>
            <w:r w:rsidR="001F5BA1">
              <w:t>. Gikk</w:t>
            </w:r>
            <w:r w:rsidR="009B75E0">
              <w:t xml:space="preserve"> studiespesialiserende linje med praktisk matte, spansk som fremmedspråk og samfunnsøkonomiske fag. </w:t>
            </w:r>
          </w:p>
        </w:tc>
      </w:tr>
      <w:tr w:rsidR="002F68AB" w14:paraId="3EE9C2F0" w14:textId="77777777" w:rsidTr="00EF63C2">
        <w:tc>
          <w:tcPr>
            <w:tcW w:w="2929" w:type="dxa"/>
          </w:tcPr>
          <w:p w14:paraId="2CEA6973" w14:textId="77777777" w:rsidR="002F68AB" w:rsidRDefault="00185702">
            <w:pPr>
              <w:pStyle w:val="Overskrift1"/>
              <w:outlineLvl w:val="0"/>
            </w:pPr>
            <w:r>
              <w:rPr>
                <w:lang w:bidi="nb-NO"/>
              </w:rPr>
              <w:t>Erfaring</w:t>
            </w:r>
          </w:p>
        </w:tc>
        <w:tc>
          <w:tcPr>
            <w:tcW w:w="6457" w:type="dxa"/>
          </w:tcPr>
          <w:p w14:paraId="37DC2BB5" w14:textId="77777777" w:rsidR="002F68AB" w:rsidRDefault="00EF63C2">
            <w:pPr>
              <w:pStyle w:val="Overskrift2"/>
              <w:outlineLvl w:val="1"/>
            </w:pPr>
            <w:r>
              <w:rPr>
                <w:rStyle w:val="Sterk"/>
              </w:rPr>
              <w:t xml:space="preserve">Deltidsjobb på Ikea </w:t>
            </w:r>
            <w:r w:rsidR="00185702">
              <w:rPr>
                <w:lang w:bidi="nb-NO"/>
              </w:rPr>
              <w:t xml:space="preserve"> </w:t>
            </w:r>
          </w:p>
          <w:p w14:paraId="14858ACF" w14:textId="77777777" w:rsidR="002F68AB" w:rsidRPr="0096490B" w:rsidRDefault="00EF63C2">
            <w:pPr>
              <w:pStyle w:val="Overskrift3"/>
              <w:outlineLvl w:val="2"/>
              <w:rPr>
                <w:i/>
                <w:color w:val="000000" w:themeColor="text1"/>
              </w:rPr>
            </w:pPr>
            <w:r w:rsidRPr="0096490B">
              <w:rPr>
                <w:i/>
                <w:color w:val="000000" w:themeColor="text1"/>
              </w:rPr>
              <w:t>Des 2016 - nå</w:t>
            </w:r>
          </w:p>
          <w:p w14:paraId="622AE8AF" w14:textId="559EDA59" w:rsidR="002F68AB" w:rsidRDefault="00EF63C2">
            <w:pPr>
              <w:spacing w:after="180"/>
            </w:pPr>
            <w:r>
              <w:t>Tralletjeneste og ansvar for deltakerne i</w:t>
            </w:r>
            <w:r w:rsidR="003C6C84">
              <w:t xml:space="preserve"> MjøsAnker. Fikk jobben via Jobz</w:t>
            </w:r>
            <w:r>
              <w:t xml:space="preserve">one. </w:t>
            </w:r>
          </w:p>
          <w:p w14:paraId="232D7856" w14:textId="77777777" w:rsidR="002F68AB" w:rsidRDefault="00EF63C2">
            <w:pPr>
              <w:pStyle w:val="Overskrift2"/>
              <w:outlineLvl w:val="1"/>
            </w:pPr>
            <w:r>
              <w:rPr>
                <w:rStyle w:val="Sterk"/>
              </w:rPr>
              <w:t xml:space="preserve">Ekstrahjelp </w:t>
            </w:r>
            <w:r w:rsidR="009B75E0">
              <w:rPr>
                <w:rStyle w:val="Sterk"/>
              </w:rPr>
              <w:t xml:space="preserve">hos </w:t>
            </w:r>
            <w:r>
              <w:rPr>
                <w:rStyle w:val="Sterk"/>
              </w:rPr>
              <w:t>a.o. stenleggeren as</w:t>
            </w:r>
            <w:r w:rsidR="00185702">
              <w:rPr>
                <w:lang w:bidi="nb-NO"/>
              </w:rPr>
              <w:t xml:space="preserve"> </w:t>
            </w:r>
          </w:p>
          <w:p w14:paraId="226E5143" w14:textId="6151D20F" w:rsidR="002F68AB" w:rsidRPr="0096490B" w:rsidRDefault="003C6C84">
            <w:pPr>
              <w:pStyle w:val="Overskrift3"/>
              <w:outlineLvl w:val="2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April 2016 - nå</w:t>
            </w:r>
          </w:p>
          <w:p w14:paraId="57C16EE3" w14:textId="77777777" w:rsidR="00734A12" w:rsidRDefault="009B75E0" w:rsidP="009B75E0">
            <w:pPr>
              <w:spacing w:after="180"/>
              <w:rPr>
                <w:b/>
              </w:rPr>
            </w:pPr>
            <w:r>
              <w:t xml:space="preserve">Vært med å legge belegningssteiner hos husstander i Hamar </w:t>
            </w:r>
            <w:r w:rsidR="003C6C84">
              <w:t xml:space="preserve">og </w:t>
            </w:r>
            <w:r>
              <w:t>omegn.</w:t>
            </w:r>
          </w:p>
          <w:p w14:paraId="577222C2" w14:textId="77777777" w:rsidR="00CF3A5A" w:rsidRDefault="000349B9" w:rsidP="009B75E0">
            <w:pPr>
              <w:spacing w:after="180"/>
              <w:rPr>
                <w:b/>
              </w:rPr>
            </w:pPr>
            <w:r>
              <w:rPr>
                <w:b/>
              </w:rPr>
              <w:t>TIL</w:t>
            </w:r>
            <w:r w:rsidR="00734A12">
              <w:rPr>
                <w:b/>
              </w:rPr>
              <w:t xml:space="preserve">KALLINGSHJELP HOS SKEIDAR </w:t>
            </w:r>
            <w:r>
              <w:rPr>
                <w:b/>
              </w:rPr>
              <w:t>HAMAR</w:t>
            </w:r>
          </w:p>
          <w:p w14:paraId="46DEAF2C" w14:textId="3996D555" w:rsidR="000349B9" w:rsidRDefault="000349B9" w:rsidP="009B75E0">
            <w:pPr>
              <w:spacing w:after="180"/>
              <w:rPr>
                <w:i/>
              </w:rPr>
            </w:pPr>
            <w:r>
              <w:rPr>
                <w:i/>
              </w:rPr>
              <w:t>JUNI 2019 – NÅ</w:t>
            </w:r>
          </w:p>
          <w:p w14:paraId="202C658B" w14:textId="77777777" w:rsidR="000349B9" w:rsidRDefault="00B82167" w:rsidP="009B75E0">
            <w:pPr>
              <w:spacing w:after="180"/>
            </w:pPr>
            <w:r>
              <w:t>Jobber på lageret</w:t>
            </w:r>
            <w:r w:rsidR="00F45BC5">
              <w:t>. Plassering</w:t>
            </w:r>
            <w:r w:rsidR="00936FC3">
              <w:t xml:space="preserve"> og montering</w:t>
            </w:r>
            <w:r w:rsidR="00F45BC5">
              <w:t xml:space="preserve"> av møbler og kundeser</w:t>
            </w:r>
            <w:r w:rsidR="00936FC3">
              <w:t xml:space="preserve">vice. </w:t>
            </w:r>
          </w:p>
          <w:p w14:paraId="7B25614F" w14:textId="20091BD3" w:rsidR="003D19CE" w:rsidRDefault="003D19CE" w:rsidP="009B75E0">
            <w:pPr>
              <w:spacing w:after="180"/>
              <w:rPr>
                <w:b/>
              </w:rPr>
            </w:pPr>
            <w:r>
              <w:rPr>
                <w:b/>
              </w:rPr>
              <w:t>TILKALLINGSVIKAR HOS GRILSTAD</w:t>
            </w:r>
            <w:r w:rsidR="00D61A88">
              <w:rPr>
                <w:b/>
              </w:rPr>
              <w:t xml:space="preserve"> AS</w:t>
            </w:r>
            <w:bookmarkStart w:id="0" w:name="_GoBack"/>
            <w:bookmarkEnd w:id="0"/>
          </w:p>
          <w:p w14:paraId="5FE4758B" w14:textId="59C4584D" w:rsidR="003D19CE" w:rsidRDefault="003D19CE" w:rsidP="009B75E0">
            <w:pPr>
              <w:spacing w:after="180"/>
            </w:pPr>
            <w:r>
              <w:t>SEP 2019 – NÅ</w:t>
            </w:r>
          </w:p>
          <w:p w14:paraId="7D303EE5" w14:textId="6A253FD6" w:rsidR="003D19CE" w:rsidRPr="003D19CE" w:rsidRDefault="003D19CE" w:rsidP="009B75E0">
            <w:pPr>
              <w:spacing w:after="180"/>
            </w:pPr>
            <w:r>
              <w:t xml:space="preserve">Jobber med å pakke matvarer. Fikk jobben via Adecco. </w:t>
            </w:r>
          </w:p>
        </w:tc>
      </w:tr>
      <w:tr w:rsidR="002F68AB" w14:paraId="5D6FA4FF" w14:textId="77777777" w:rsidTr="00EF63C2">
        <w:tc>
          <w:tcPr>
            <w:tcW w:w="2929" w:type="dxa"/>
          </w:tcPr>
          <w:p w14:paraId="28E852D2" w14:textId="5A7E3015" w:rsidR="002F68AB" w:rsidRDefault="00421A01">
            <w:pPr>
              <w:pStyle w:val="Overskrift1"/>
              <w:outlineLvl w:val="0"/>
            </w:pPr>
            <w:r>
              <w:rPr>
                <w:lang w:bidi="nb-NO"/>
              </w:rPr>
              <w:t>Annet</w:t>
            </w:r>
          </w:p>
        </w:tc>
        <w:tc>
          <w:tcPr>
            <w:tcW w:w="6457" w:type="dxa"/>
          </w:tcPr>
          <w:p w14:paraId="4A9FB408" w14:textId="1D29240F" w:rsidR="00421A01" w:rsidRDefault="00C36E50" w:rsidP="00421A01">
            <w:pPr>
              <w:spacing w:after="180"/>
            </w:pPr>
            <w:r>
              <w:t>SPRÅK</w:t>
            </w:r>
            <w:r w:rsidR="00421A01">
              <w:br/>
            </w:r>
            <w:r w:rsidR="00421A01" w:rsidRPr="00421A01">
              <w:rPr>
                <w:b/>
              </w:rPr>
              <w:t>Norsk</w:t>
            </w:r>
            <w:r w:rsidR="00913ECA">
              <w:t>, morsmål, flytende,</w:t>
            </w:r>
            <w:r w:rsidR="00421A01" w:rsidRPr="00421A01">
              <w:t xml:space="preserve"> muntlig og skriftlig </w:t>
            </w:r>
            <w:r w:rsidR="00421A01" w:rsidRPr="00421A01">
              <w:rPr>
                <w:b/>
              </w:rPr>
              <w:br/>
              <w:t>Albansk</w:t>
            </w:r>
            <w:r w:rsidR="00421A01">
              <w:rPr>
                <w:b/>
              </w:rPr>
              <w:t xml:space="preserve">, </w:t>
            </w:r>
            <w:r w:rsidR="00913ECA">
              <w:t xml:space="preserve">gode ferdigheter, muntlig og </w:t>
            </w:r>
            <w:r w:rsidR="00421A01">
              <w:t xml:space="preserve">noe </w:t>
            </w:r>
            <w:r>
              <w:t>skrift</w:t>
            </w:r>
            <w:r w:rsidR="00421A01">
              <w:t xml:space="preserve">lig </w:t>
            </w:r>
            <w:r w:rsidR="00421A01">
              <w:rPr>
                <w:b/>
              </w:rPr>
              <w:br/>
            </w:r>
            <w:r w:rsidR="00421A01" w:rsidRPr="00421A01">
              <w:rPr>
                <w:b/>
              </w:rPr>
              <w:t>Engelsk</w:t>
            </w:r>
            <w:r w:rsidR="00421A01" w:rsidRPr="00421A01">
              <w:t>,</w:t>
            </w:r>
            <w:r w:rsidR="00421A01" w:rsidRPr="00421A01">
              <w:rPr>
                <w:b/>
              </w:rPr>
              <w:t xml:space="preserve"> </w:t>
            </w:r>
            <w:r w:rsidR="00421A01">
              <w:t>gode ferdigheter</w:t>
            </w:r>
            <w:r w:rsidR="00913ECA">
              <w:t>,</w:t>
            </w:r>
            <w:r w:rsidR="00421A01">
              <w:t xml:space="preserve"> muntlig og skriftlig </w:t>
            </w:r>
            <w:r w:rsidR="00421A01" w:rsidRPr="00421A01">
              <w:rPr>
                <w:b/>
              </w:rPr>
              <w:br/>
              <w:t>Spansk</w:t>
            </w:r>
            <w:r w:rsidR="00913ECA">
              <w:t>, kan noe,</w:t>
            </w:r>
            <w:r w:rsidR="00421A01">
              <w:t xml:space="preserve"> både muntlig og skriftlig </w:t>
            </w:r>
          </w:p>
          <w:p w14:paraId="57FDA6ED" w14:textId="5E763F7A" w:rsidR="00C36E50" w:rsidRPr="00C36E50" w:rsidRDefault="00C36E50" w:rsidP="00421A01">
            <w:pPr>
              <w:spacing w:after="180"/>
              <w:rPr>
                <w:b/>
              </w:rPr>
            </w:pPr>
            <w:r>
              <w:t>KURS</w:t>
            </w:r>
            <w:r>
              <w:br/>
            </w:r>
            <w:r>
              <w:rPr>
                <w:b/>
              </w:rPr>
              <w:t>Trafikalt grunnkurs, inkludert grunnleggende førstehjelpskurs</w:t>
            </w:r>
          </w:p>
          <w:p w14:paraId="40E30803" w14:textId="1745F5E9" w:rsidR="00C36E50" w:rsidRPr="00C36E50" w:rsidRDefault="00C36E50" w:rsidP="00421A01">
            <w:pPr>
              <w:spacing w:after="180"/>
              <w:rPr>
                <w:b/>
              </w:rPr>
            </w:pPr>
            <w:r>
              <w:t xml:space="preserve">SERTIFIKAT </w:t>
            </w:r>
            <w:r>
              <w:br/>
            </w:r>
            <w:r>
              <w:rPr>
                <w:b/>
              </w:rPr>
              <w:t>Moped og bil</w:t>
            </w:r>
          </w:p>
          <w:p w14:paraId="73BE0FC3" w14:textId="589103ED" w:rsidR="00C36E50" w:rsidRPr="00C36E50" w:rsidRDefault="00C36E50" w:rsidP="00C36E50">
            <w:pPr>
              <w:spacing w:after="180"/>
              <w:rPr>
                <w:b/>
              </w:rPr>
            </w:pPr>
            <w:r w:rsidRPr="00C36E50">
              <w:t>EGENSKAPER</w:t>
            </w:r>
            <w:r>
              <w:br/>
            </w:r>
            <w:r>
              <w:rPr>
                <w:b/>
              </w:rPr>
              <w:t>Sosial, pliktoppfyllende, utadvendt</w:t>
            </w:r>
            <w:r w:rsidR="006B6352">
              <w:rPr>
                <w:b/>
              </w:rPr>
              <w:t>,</w:t>
            </w:r>
            <w:r>
              <w:rPr>
                <w:b/>
              </w:rPr>
              <w:t xml:space="preserve"> positiv</w:t>
            </w:r>
            <w:r w:rsidR="006B6352">
              <w:rPr>
                <w:b/>
              </w:rPr>
              <w:t xml:space="preserve"> og snakker flere språk</w:t>
            </w:r>
          </w:p>
        </w:tc>
      </w:tr>
      <w:tr w:rsidR="002F68AB" w14:paraId="711626A5" w14:textId="77777777" w:rsidTr="00FC0496">
        <w:trPr>
          <w:trHeight w:val="697"/>
        </w:trPr>
        <w:tc>
          <w:tcPr>
            <w:tcW w:w="2929" w:type="dxa"/>
          </w:tcPr>
          <w:p w14:paraId="1F19BFE7" w14:textId="577EFE28" w:rsidR="002F68AB" w:rsidRDefault="00913ECA">
            <w:pPr>
              <w:pStyle w:val="Overskrift1"/>
              <w:outlineLvl w:val="0"/>
            </w:pPr>
            <w:r>
              <w:rPr>
                <w:lang w:bidi="nb-NO"/>
              </w:rPr>
              <w:t>FRITIDSAKTIVITETER</w:t>
            </w:r>
          </w:p>
        </w:tc>
        <w:tc>
          <w:tcPr>
            <w:tcW w:w="6457" w:type="dxa"/>
          </w:tcPr>
          <w:p w14:paraId="39E3BEA9" w14:textId="3ED9B7DD" w:rsidR="002F68AB" w:rsidRDefault="00913ECA" w:rsidP="006342E0">
            <w:pPr>
              <w:spacing w:after="180"/>
            </w:pPr>
            <w:r>
              <w:t>Drevet aktivt med fotball i 13 år. Begynte i Ham-Kam, men ga meg på G19 junior i fjor sommer. Spilte</w:t>
            </w:r>
            <w:r w:rsidR="00366B23">
              <w:t xml:space="preserve"> deretter 1 sesong på Ridabu IL og deretter 1 sesong på Ottestad</w:t>
            </w:r>
            <w:r w:rsidR="009B671A">
              <w:t xml:space="preserve"> IL</w:t>
            </w:r>
            <w:r w:rsidR="006342E0">
              <w:t xml:space="preserve">. Jeg er mye </w:t>
            </w:r>
            <w:r w:rsidR="00237D88">
              <w:t xml:space="preserve">med </w:t>
            </w:r>
            <w:r w:rsidR="006342E0">
              <w:t xml:space="preserve">venner og kjæreste, og er opptatt av å trene og holde meg i form. </w:t>
            </w:r>
          </w:p>
        </w:tc>
      </w:tr>
      <w:tr w:rsidR="002F68AB" w14:paraId="5D149590" w14:textId="77777777" w:rsidTr="00EF63C2">
        <w:tc>
          <w:tcPr>
            <w:tcW w:w="2929" w:type="dxa"/>
          </w:tcPr>
          <w:p w14:paraId="79D56C31" w14:textId="77777777" w:rsidR="002F68AB" w:rsidRDefault="00185702" w:rsidP="00AC525C">
            <w:pPr>
              <w:pStyle w:val="Overskrift1"/>
              <w:outlineLvl w:val="0"/>
            </w:pPr>
            <w:r>
              <w:rPr>
                <w:lang w:bidi="nb-NO"/>
              </w:rPr>
              <w:lastRenderedPageBreak/>
              <w:t>Referanser</w:t>
            </w:r>
          </w:p>
        </w:tc>
        <w:tc>
          <w:tcPr>
            <w:tcW w:w="6457" w:type="dxa"/>
          </w:tcPr>
          <w:p w14:paraId="0BA49581" w14:textId="71A122B3" w:rsidR="002F68AB" w:rsidRDefault="00FC0496" w:rsidP="00AC525C">
            <w:pPr>
              <w:pStyle w:val="Overskrift2"/>
              <w:spacing w:line="240" w:lineRule="auto"/>
              <w:outlineLvl w:val="1"/>
            </w:pPr>
            <w:r>
              <w:rPr>
                <w:rStyle w:val="Sterk"/>
              </w:rPr>
              <w:t>Arben Osmani</w:t>
            </w:r>
            <w:r w:rsidR="00185702">
              <w:rPr>
                <w:lang w:bidi="nb-NO"/>
              </w:rPr>
              <w:t xml:space="preserve">, </w:t>
            </w:r>
            <w:r w:rsidRPr="00FC0496">
              <w:rPr>
                <w:rStyle w:val="Overskrift1Tegn"/>
                <w:b w:val="0"/>
              </w:rPr>
              <w:t>tidligere arbeidsgiver</w:t>
            </w:r>
            <w:r>
              <w:rPr>
                <w:lang w:bidi="nb-NO"/>
              </w:rPr>
              <w:t xml:space="preserve"> </w:t>
            </w:r>
          </w:p>
          <w:p w14:paraId="44083986" w14:textId="21F24649" w:rsidR="002F68AB" w:rsidRDefault="00FC0496" w:rsidP="00AC525C">
            <w:pPr>
              <w:pStyle w:val="Overskrift3"/>
              <w:spacing w:line="240" w:lineRule="auto"/>
              <w:outlineLvl w:val="2"/>
            </w:pPr>
            <w:r w:rsidRPr="00333B88">
              <w:rPr>
                <w:color w:val="auto"/>
              </w:rPr>
              <w:t>Sjef i A.o. Stenleggeren as</w:t>
            </w:r>
          </w:p>
          <w:p w14:paraId="0D44C170" w14:textId="77777777" w:rsidR="002F68AB" w:rsidRDefault="00FC0496" w:rsidP="00AC525C">
            <w:pPr>
              <w:spacing w:after="180" w:line="240" w:lineRule="auto"/>
            </w:pPr>
            <w:r>
              <w:t xml:space="preserve">Tlf: </w:t>
            </w:r>
            <w:r w:rsidR="00913ECA">
              <w:t>+47 952 35 154</w:t>
            </w:r>
          </w:p>
          <w:p w14:paraId="0D9AFF6A" w14:textId="59A589CB" w:rsidR="000812B9" w:rsidRPr="00B05832" w:rsidRDefault="000812B9" w:rsidP="00AC525C">
            <w:pPr>
              <w:pStyle w:val="Overskrift2"/>
              <w:spacing w:line="240" w:lineRule="auto"/>
              <w:outlineLvl w:val="1"/>
              <w:rPr>
                <w:b/>
                <w:bCs/>
              </w:rPr>
            </w:pPr>
            <w:r>
              <w:rPr>
                <w:rStyle w:val="Sterk"/>
              </w:rPr>
              <w:t xml:space="preserve">Mette </w:t>
            </w:r>
            <w:r w:rsidR="00B05832">
              <w:rPr>
                <w:rStyle w:val="Sterk"/>
              </w:rPr>
              <w:t>THOR</w:t>
            </w:r>
            <w:r>
              <w:rPr>
                <w:rStyle w:val="Sterk"/>
              </w:rPr>
              <w:t>slund</w:t>
            </w:r>
            <w:r>
              <w:rPr>
                <w:lang w:bidi="nb-NO"/>
              </w:rPr>
              <w:t xml:space="preserve">, </w:t>
            </w:r>
            <w:r w:rsidRPr="00FC0496">
              <w:rPr>
                <w:rStyle w:val="Overskrift1Tegn"/>
                <w:b w:val="0"/>
              </w:rPr>
              <w:t>tidligere arbeidsgiver</w:t>
            </w:r>
            <w:r>
              <w:rPr>
                <w:lang w:bidi="nb-NO"/>
              </w:rPr>
              <w:t xml:space="preserve"> </w:t>
            </w:r>
          </w:p>
          <w:p w14:paraId="0E453D42" w14:textId="10BA44AF" w:rsidR="000812B9" w:rsidRDefault="00E355DE" w:rsidP="00AC525C">
            <w:pPr>
              <w:pStyle w:val="Overskrift3"/>
              <w:spacing w:line="240" w:lineRule="auto"/>
              <w:outlineLvl w:val="2"/>
            </w:pPr>
            <w:r>
              <w:rPr>
                <w:color w:val="auto"/>
              </w:rPr>
              <w:t>JOBZone (IKEA)</w:t>
            </w:r>
          </w:p>
          <w:p w14:paraId="1C44E9E5" w14:textId="77777777" w:rsidR="000812B9" w:rsidRDefault="000812B9" w:rsidP="00AC525C">
            <w:pPr>
              <w:spacing w:after="180" w:line="240" w:lineRule="auto"/>
            </w:pPr>
            <w:r>
              <w:t xml:space="preserve">Tlf: +47 </w:t>
            </w:r>
            <w:r w:rsidR="00B05832">
              <w:t>907 60 398</w:t>
            </w:r>
          </w:p>
          <w:p w14:paraId="0A93A459" w14:textId="025D8459" w:rsidR="00A720E9" w:rsidRPr="00A720E9" w:rsidRDefault="000A16A3" w:rsidP="00AC525C">
            <w:pPr>
              <w:spacing w:after="180" w:line="240" w:lineRule="auto"/>
            </w:pPr>
            <w:r>
              <w:rPr>
                <w:b/>
              </w:rPr>
              <w:t>MAY-</w:t>
            </w:r>
            <w:r w:rsidR="00241D30">
              <w:rPr>
                <w:b/>
              </w:rPr>
              <w:t>TORILD</w:t>
            </w:r>
            <w:r w:rsidR="00A720E9">
              <w:rPr>
                <w:b/>
              </w:rPr>
              <w:t xml:space="preserve"> BRUSTAD LUND</w:t>
            </w:r>
            <w:r w:rsidR="00A720E9">
              <w:t>, arbe</w:t>
            </w:r>
            <w:r w:rsidR="0093092C">
              <w:t>i</w:t>
            </w:r>
            <w:r w:rsidR="00A720E9">
              <w:t>dsgiver</w:t>
            </w:r>
            <w:r w:rsidR="0093092C">
              <w:br/>
            </w:r>
            <w:r w:rsidR="00A720E9">
              <w:t xml:space="preserve">SKEIDAR HAMAR </w:t>
            </w:r>
            <w:r w:rsidR="0093092C">
              <w:br/>
            </w:r>
            <w:r w:rsidR="00A720E9">
              <w:t>Tlf: + 47 991 09 330</w:t>
            </w:r>
          </w:p>
        </w:tc>
      </w:tr>
    </w:tbl>
    <w:p w14:paraId="79BAAE18" w14:textId="7E9ADFBE" w:rsidR="002F68AB" w:rsidRDefault="002F68AB"/>
    <w:sectPr w:rsidR="002F68AB" w:rsidSect="00412103">
      <w:footerReference w:type="default" r:id="rId7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D3383" w14:textId="77777777" w:rsidR="00E35425" w:rsidRDefault="00E35425">
      <w:pPr>
        <w:spacing w:after="0" w:line="240" w:lineRule="auto"/>
      </w:pPr>
      <w:r>
        <w:separator/>
      </w:r>
    </w:p>
  </w:endnote>
  <w:endnote w:type="continuationSeparator" w:id="0">
    <w:p w14:paraId="070BF305" w14:textId="77777777" w:rsidR="00E35425" w:rsidRDefault="00E3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F37A3" w14:textId="77777777" w:rsidR="002F68AB" w:rsidRDefault="00185702">
    <w:pPr>
      <w:pStyle w:val="Bunntekst"/>
    </w:pPr>
    <w:r>
      <w:rPr>
        <w:lang w:bidi="nb-NO"/>
      </w:rPr>
      <w:t xml:space="preserve">Side </w:t>
    </w:r>
    <w:r>
      <w:rPr>
        <w:lang w:bidi="nb-NO"/>
      </w:rPr>
      <w:fldChar w:fldCharType="begin"/>
    </w:r>
    <w:r>
      <w:rPr>
        <w:lang w:bidi="nb-NO"/>
      </w:rPr>
      <w:instrText xml:space="preserve"> PAGE </w:instrText>
    </w:r>
    <w:r>
      <w:rPr>
        <w:lang w:bidi="nb-NO"/>
      </w:rPr>
      <w:fldChar w:fldCharType="separate"/>
    </w:r>
    <w:r w:rsidR="003D19CE">
      <w:rPr>
        <w:noProof/>
        <w:lang w:bidi="nb-NO"/>
      </w:rPr>
      <w:t>2</w:t>
    </w:r>
    <w:r>
      <w:rPr>
        <w:lang w:bidi="nb-NO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85805" w14:textId="77777777" w:rsidR="00E35425" w:rsidRDefault="00E35425">
      <w:pPr>
        <w:spacing w:after="0" w:line="240" w:lineRule="auto"/>
      </w:pPr>
      <w:r>
        <w:separator/>
      </w:r>
    </w:p>
  </w:footnote>
  <w:footnote w:type="continuationSeparator" w:id="0">
    <w:p w14:paraId="1C821788" w14:textId="77777777" w:rsidR="00E35425" w:rsidRDefault="00E35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21"/>
    <w:rsid w:val="000349B9"/>
    <w:rsid w:val="000812B9"/>
    <w:rsid w:val="000A16A3"/>
    <w:rsid w:val="00115221"/>
    <w:rsid w:val="00147BEA"/>
    <w:rsid w:val="00185702"/>
    <w:rsid w:val="001F5BA1"/>
    <w:rsid w:val="00237D88"/>
    <w:rsid w:val="00241D30"/>
    <w:rsid w:val="0029159A"/>
    <w:rsid w:val="002F68AB"/>
    <w:rsid w:val="00366B23"/>
    <w:rsid w:val="003C6C84"/>
    <w:rsid w:val="003D19CE"/>
    <w:rsid w:val="00412103"/>
    <w:rsid w:val="00421A01"/>
    <w:rsid w:val="00432ED4"/>
    <w:rsid w:val="00472A0A"/>
    <w:rsid w:val="004A34DC"/>
    <w:rsid w:val="006342E0"/>
    <w:rsid w:val="00670C10"/>
    <w:rsid w:val="006B6352"/>
    <w:rsid w:val="00734A12"/>
    <w:rsid w:val="007C3190"/>
    <w:rsid w:val="00913ECA"/>
    <w:rsid w:val="0093092C"/>
    <w:rsid w:val="00936FC3"/>
    <w:rsid w:val="0096490B"/>
    <w:rsid w:val="009B671A"/>
    <w:rsid w:val="009B75E0"/>
    <w:rsid w:val="009E205A"/>
    <w:rsid w:val="00A720E9"/>
    <w:rsid w:val="00AC525C"/>
    <w:rsid w:val="00B05832"/>
    <w:rsid w:val="00B82167"/>
    <w:rsid w:val="00BB5216"/>
    <w:rsid w:val="00BF4ACB"/>
    <w:rsid w:val="00C36E50"/>
    <w:rsid w:val="00CB069E"/>
    <w:rsid w:val="00CF3A5A"/>
    <w:rsid w:val="00D61A88"/>
    <w:rsid w:val="00DC3611"/>
    <w:rsid w:val="00E35425"/>
    <w:rsid w:val="00E355DE"/>
    <w:rsid w:val="00EF63C2"/>
    <w:rsid w:val="00F0408E"/>
    <w:rsid w:val="00F45BC5"/>
    <w:rsid w:val="00FA6864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70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nb-NO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Overskrift2">
    <w:name w:val="heading 2"/>
    <w:basedOn w:val="Normal"/>
    <w:link w:val="Overskrift2Tegn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Overskrift3">
    <w:name w:val="heading 3"/>
    <w:basedOn w:val="Normal"/>
    <w:link w:val="Overskrift3Tegn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Overskrift4">
    <w:name w:val="heading 4"/>
    <w:basedOn w:val="Normal"/>
    <w:link w:val="Overskrift4Tegn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Overskrift5">
    <w:name w:val="heading 5"/>
    <w:basedOn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link w:val="Overskrift6Tegn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Overskrift7">
    <w:name w:val="heading 7"/>
    <w:basedOn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Overskrift8">
    <w:name w:val="heading 8"/>
    <w:basedOn w:val="Normal"/>
    <w:link w:val="Overskrift8Tegn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b/>
      <w:bCs/>
      <w:caps/>
      <w:kern w:val="20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caps/>
      <w:color w:val="000000" w:themeColor="text1"/>
      <w:kern w:val="20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styleId="Tabellrutenett">
    <w:name w:val="Table Grid"/>
    <w:basedOn w:val="Vanligtabel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erk">
    <w:name w:val="Strong"/>
    <w:basedOn w:val="Standardskriftforavsnitt"/>
    <w:uiPriority w:val="5"/>
    <w:qFormat/>
    <w:rPr>
      <w:b/>
      <w:bCs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caps/>
      <w:color w:val="7F7F7F" w:themeColor="text1" w:themeTint="80"/>
      <w:szCs w:val="17"/>
    </w:rPr>
  </w:style>
  <w:style w:type="paragraph" w:customStyle="1" w:styleId="Navn">
    <w:name w:val="Navn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Utheving">
    <w:name w:val="Emphasis"/>
    <w:basedOn w:val="Standardskriftforavsnitt"/>
    <w:uiPriority w:val="4"/>
    <w:unhideWhenUsed/>
    <w:qFormat/>
    <w:rPr>
      <w:b/>
      <w:iCs w:val="0"/>
      <w:color w:val="0D0D0D" w:themeColor="text1" w:themeTint="F2"/>
    </w:r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bCs/>
      <w:caps/>
      <w:sz w:val="16"/>
      <w:szCs w:val="1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i/>
      <w:iCs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nmann/Library/Containers/com.microsoft.Word/Data/Library/Caches/1044/TM03456621/Enkelt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B60FCEDD2CE4F963561D71B61D1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CA642-F2C7-3647-A2F4-830F9709E520}"/>
      </w:docPartPr>
      <w:docPartBody>
        <w:p w:rsidR="00B7644F" w:rsidRDefault="004667DA">
          <w:pPr>
            <w:pStyle w:val="845B60FCEDD2CE4F963561D71B61D1EB"/>
          </w:pPr>
          <w:r>
            <w:rPr>
              <w:lang w:bidi="nb-NO"/>
            </w:rPr>
            <w:t>Ditt navn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2E"/>
    <w:rsid w:val="000E099A"/>
    <w:rsid w:val="00105E32"/>
    <w:rsid w:val="0027718D"/>
    <w:rsid w:val="003E367D"/>
    <w:rsid w:val="004667DA"/>
    <w:rsid w:val="007515BB"/>
    <w:rsid w:val="00B4372E"/>
    <w:rsid w:val="00B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45B60FCEDD2CE4F963561D71B61D1EB">
    <w:name w:val="845B60FCEDD2CE4F963561D71B61D1EB"/>
  </w:style>
  <w:style w:type="paragraph" w:customStyle="1" w:styleId="8188A5810003154E96926258EC44DECB">
    <w:name w:val="8188A5810003154E96926258EC44DECB"/>
  </w:style>
  <w:style w:type="paragraph" w:customStyle="1" w:styleId="E6C24BEB00F693419A7EC2C4E5F6A8FD">
    <w:name w:val="E6C24BEB00F693419A7EC2C4E5F6A8FD"/>
  </w:style>
  <w:style w:type="paragraph" w:customStyle="1" w:styleId="D9C2F955D6D20C4796546F07836D4275">
    <w:name w:val="D9C2F955D6D20C4796546F07836D4275"/>
  </w:style>
  <w:style w:type="paragraph" w:customStyle="1" w:styleId="D81C68D914BE1442A0565E1D7E9D9FD6">
    <w:name w:val="D81C68D914BE1442A0565E1D7E9D9FD6"/>
  </w:style>
  <w:style w:type="paragraph" w:customStyle="1" w:styleId="0EDFE32E8DF72C40A7FEAFFB1BE7D13E">
    <w:name w:val="0EDFE32E8DF72C40A7FEAFFB1BE7D13E"/>
  </w:style>
  <w:style w:type="character" w:styleId="Plassholdertekst">
    <w:name w:val="Placeholder Text"/>
    <w:basedOn w:val="Standardskriftforavsnitt"/>
    <w:uiPriority w:val="99"/>
    <w:semiHidden/>
    <w:rsid w:val="00B4372E"/>
    <w:rPr>
      <w:color w:val="808080"/>
    </w:rPr>
  </w:style>
  <w:style w:type="paragraph" w:customStyle="1" w:styleId="C602B2FD451A914EA5B9F5E7D6A0D628">
    <w:name w:val="C602B2FD451A914EA5B9F5E7D6A0D628"/>
  </w:style>
  <w:style w:type="character" w:styleId="Sterk">
    <w:name w:val="Strong"/>
    <w:basedOn w:val="Standardskriftforavsnitt"/>
    <w:uiPriority w:val="5"/>
    <w:qFormat/>
    <w:rsid w:val="00B4372E"/>
    <w:rPr>
      <w:b/>
      <w:bCs/>
    </w:rPr>
  </w:style>
  <w:style w:type="paragraph" w:customStyle="1" w:styleId="259A8C30F5ADCF4E8A34FA0BB5A394AF">
    <w:name w:val="259A8C30F5ADCF4E8A34FA0BB5A394AF"/>
  </w:style>
  <w:style w:type="paragraph" w:customStyle="1" w:styleId="C1591595B79CC94EA5FBAB3F8B9569B7">
    <w:name w:val="C1591595B79CC94EA5FBAB3F8B9569B7"/>
  </w:style>
  <w:style w:type="paragraph" w:customStyle="1" w:styleId="B7D9DDB4C86B3D4899761AB261FBCCB0">
    <w:name w:val="B7D9DDB4C86B3D4899761AB261FBCCB0"/>
  </w:style>
  <w:style w:type="paragraph" w:customStyle="1" w:styleId="060612FF6737AE42BF17DC5B18972A5D">
    <w:name w:val="060612FF6737AE42BF17DC5B18972A5D"/>
  </w:style>
  <w:style w:type="paragraph" w:customStyle="1" w:styleId="EDBEBEACF994A84D9D9BC455B9BB111E">
    <w:name w:val="EDBEBEACF994A84D9D9BC455B9BB111E"/>
  </w:style>
  <w:style w:type="paragraph" w:customStyle="1" w:styleId="84B79B608065C4429E6EB3FFBAE6829F">
    <w:name w:val="84B79B608065C4429E6EB3FFBAE6829F"/>
  </w:style>
  <w:style w:type="paragraph" w:customStyle="1" w:styleId="E08C0C3051F32240A63111366CD7DF00">
    <w:name w:val="E08C0C3051F32240A63111366CD7DF00"/>
  </w:style>
  <w:style w:type="paragraph" w:customStyle="1" w:styleId="85906797B744834B98E6D992BBB6FFED">
    <w:name w:val="85906797B744834B98E6D992BBB6FFED"/>
  </w:style>
  <w:style w:type="paragraph" w:customStyle="1" w:styleId="F99A8BBF4D7D2849A7C425C47EDBB2C1">
    <w:name w:val="F99A8BBF4D7D2849A7C425C47EDBB2C1"/>
  </w:style>
  <w:style w:type="paragraph" w:customStyle="1" w:styleId="901E0EC06A484C47A48793FDE47DCE1E">
    <w:name w:val="901E0EC06A484C47A48793FDE47DCE1E"/>
  </w:style>
  <w:style w:type="paragraph" w:customStyle="1" w:styleId="E6EDFA4F93B13A4CADE8C246785210CB">
    <w:name w:val="E6EDFA4F93B13A4CADE8C246785210CB"/>
  </w:style>
  <w:style w:type="paragraph" w:customStyle="1" w:styleId="28429CAD0003FD4084D77A821E087E8C">
    <w:name w:val="28429CAD0003FD4084D77A821E087E8C"/>
  </w:style>
  <w:style w:type="paragraph" w:customStyle="1" w:styleId="8F768663DADC014EB2B18FC9437EF381">
    <w:name w:val="8F768663DADC014EB2B18FC9437EF381"/>
  </w:style>
  <w:style w:type="paragraph" w:customStyle="1" w:styleId="BEA9B82A0156A14AA6ABB6ED07640851">
    <w:name w:val="BEA9B82A0156A14AA6ABB6ED07640851"/>
  </w:style>
  <w:style w:type="paragraph" w:customStyle="1" w:styleId="4FD0FBB5BA69E44D85EFCD14D1792E2F">
    <w:name w:val="4FD0FBB5BA69E44D85EFCD14D1792E2F"/>
  </w:style>
  <w:style w:type="paragraph" w:customStyle="1" w:styleId="3F81F10F4947CA459B5BDDC2A4B5BA7B">
    <w:name w:val="3F81F10F4947CA459B5BDDC2A4B5BA7B"/>
  </w:style>
  <w:style w:type="paragraph" w:customStyle="1" w:styleId="85AC9120D8C48849A9E197E7DF7BB0C1">
    <w:name w:val="85AC9120D8C48849A9E197E7DF7BB0C1"/>
    <w:rsid w:val="00B4372E"/>
  </w:style>
  <w:style w:type="paragraph" w:customStyle="1" w:styleId="F25237933EB09E47A3A784DDB8C62348">
    <w:name w:val="F25237933EB09E47A3A784DDB8C62348"/>
    <w:rsid w:val="00B4372E"/>
  </w:style>
  <w:style w:type="paragraph" w:customStyle="1" w:styleId="AF11405E1E0631488548B588DE1E62F6">
    <w:name w:val="AF11405E1E0631488548B588DE1E62F6"/>
    <w:rsid w:val="00B4372E"/>
  </w:style>
  <w:style w:type="paragraph" w:customStyle="1" w:styleId="4791C6323BBF9D44A3BF37216F300C25">
    <w:name w:val="4791C6323BBF9D44A3BF37216F300C25"/>
    <w:rsid w:val="00B4372E"/>
  </w:style>
  <w:style w:type="paragraph" w:customStyle="1" w:styleId="CE0F9799CEEB2847B9C1B70F3CC66F9A">
    <w:name w:val="CE0F9799CEEB2847B9C1B70F3CC66F9A"/>
    <w:rsid w:val="00B4372E"/>
  </w:style>
  <w:style w:type="paragraph" w:customStyle="1" w:styleId="A26CBCA72F8C2A42B36FB6A4BCEF603F">
    <w:name w:val="A26CBCA72F8C2A42B36FB6A4BCEF603F"/>
    <w:rsid w:val="00B4372E"/>
  </w:style>
  <w:style w:type="paragraph" w:customStyle="1" w:styleId="B87B667DC37C5749BDAB4A7E4A6EF9BC">
    <w:name w:val="B87B667DC37C5749BDAB4A7E4A6EF9BC"/>
    <w:rsid w:val="00B4372E"/>
  </w:style>
  <w:style w:type="paragraph" w:customStyle="1" w:styleId="ED614DC958EE304786C3CF347688DDD5">
    <w:name w:val="ED614DC958EE304786C3CF347688DDD5"/>
    <w:rsid w:val="00B4372E"/>
  </w:style>
  <w:style w:type="paragraph" w:customStyle="1" w:styleId="07FF177DBD24CF4AB4B48F4B5CEFC2A9">
    <w:name w:val="07FF177DBD24CF4AB4B48F4B5CEFC2A9"/>
    <w:rsid w:val="00B4372E"/>
  </w:style>
  <w:style w:type="paragraph" w:customStyle="1" w:styleId="1AEE730E629B0044A8BA4CE9B41D523D">
    <w:name w:val="1AEE730E629B0044A8BA4CE9B41D523D"/>
    <w:rsid w:val="00B4372E"/>
  </w:style>
  <w:style w:type="paragraph" w:customStyle="1" w:styleId="BC4DA45FCC015D46890E89886F9E1008">
    <w:name w:val="BC4DA45FCC015D46890E89886F9E1008"/>
    <w:rsid w:val="00B4372E"/>
  </w:style>
  <w:style w:type="paragraph" w:customStyle="1" w:styleId="072F802312EB5B4C80D0F985FCC009A6">
    <w:name w:val="072F802312EB5B4C80D0F985FCC009A6"/>
    <w:rsid w:val="00B4372E"/>
  </w:style>
  <w:style w:type="paragraph" w:customStyle="1" w:styleId="911285006C79CE4C90EBB9F24151A4F4">
    <w:name w:val="911285006C79CE4C90EBB9F24151A4F4"/>
    <w:rsid w:val="00B4372E"/>
  </w:style>
  <w:style w:type="paragraph" w:customStyle="1" w:styleId="1D831575443EAC44A7E8681C653190AF">
    <w:name w:val="1D831575443EAC44A7E8681C653190AF"/>
    <w:rsid w:val="00B4372E"/>
  </w:style>
  <w:style w:type="paragraph" w:customStyle="1" w:styleId="352E4F3CB0850B44B21C0360D1831AFD">
    <w:name w:val="352E4F3CB0850B44B21C0360D1831AFD"/>
    <w:rsid w:val="00B4372E"/>
  </w:style>
  <w:style w:type="paragraph" w:customStyle="1" w:styleId="95ED25885246044891BE4B78C197C7F5">
    <w:name w:val="95ED25885246044891BE4B78C197C7F5"/>
    <w:rsid w:val="00B4372E"/>
  </w:style>
  <w:style w:type="paragraph" w:customStyle="1" w:styleId="762D9E40CF5CAF479EDAA692BC732D8E">
    <w:name w:val="762D9E40CF5CAF479EDAA692BC732D8E"/>
    <w:rsid w:val="00B4372E"/>
  </w:style>
  <w:style w:type="paragraph" w:customStyle="1" w:styleId="0B5EAC1FEF902641BE1116CD6E44717A">
    <w:name w:val="0B5EAC1FEF902641BE1116CD6E44717A"/>
    <w:rsid w:val="00B4372E"/>
  </w:style>
  <w:style w:type="paragraph" w:customStyle="1" w:styleId="E62325544094634F9D4301327FD7E737">
    <w:name w:val="E62325544094634F9D4301327FD7E737"/>
    <w:rsid w:val="00B4372E"/>
  </w:style>
  <w:style w:type="paragraph" w:customStyle="1" w:styleId="D652DF318B12DA49809B49025DE7E7A4">
    <w:name w:val="D652DF318B12DA49809B49025DE7E7A4"/>
    <w:rsid w:val="00B4372E"/>
  </w:style>
  <w:style w:type="paragraph" w:customStyle="1" w:styleId="D487B8FAEA7612429B3E72F2D7BB216A">
    <w:name w:val="D487B8FAEA7612429B3E72F2D7BB216A"/>
    <w:rsid w:val="00B4372E"/>
  </w:style>
  <w:style w:type="paragraph" w:customStyle="1" w:styleId="D4154A8D7BD76A489940C8E8F54A6CBA">
    <w:name w:val="D4154A8D7BD76A489940C8E8F54A6CBA"/>
    <w:rsid w:val="00B4372E"/>
  </w:style>
  <w:style w:type="paragraph" w:customStyle="1" w:styleId="4B3F768484ED1E478CEF352A197275EF">
    <w:name w:val="4B3F768484ED1E478CEF352A197275EF"/>
    <w:rsid w:val="00B4372E"/>
  </w:style>
  <w:style w:type="paragraph" w:customStyle="1" w:styleId="DD3FD4A0A48A15488F97258C4A6096F0">
    <w:name w:val="DD3FD4A0A48A15488F97258C4A6096F0"/>
    <w:rsid w:val="00B4372E"/>
  </w:style>
  <w:style w:type="paragraph" w:customStyle="1" w:styleId="A40D22EBB9446445B7B45C8F4C2F2C9C">
    <w:name w:val="A40D22EBB9446445B7B45C8F4C2F2C9C"/>
    <w:rsid w:val="00B4372E"/>
  </w:style>
  <w:style w:type="paragraph" w:customStyle="1" w:styleId="666FB1D92CE36944ABF896780C574999">
    <w:name w:val="666FB1D92CE36944ABF896780C574999"/>
    <w:rsid w:val="00B4372E"/>
  </w:style>
  <w:style w:type="paragraph" w:customStyle="1" w:styleId="4C699D35AE597D4AA15B2E7E746CC41E">
    <w:name w:val="4C699D35AE597D4AA15B2E7E746CC41E"/>
    <w:rsid w:val="00B4372E"/>
  </w:style>
  <w:style w:type="paragraph" w:customStyle="1" w:styleId="6E6969221C0ABB4B9B931971A126A901">
    <w:name w:val="6E6969221C0ABB4B9B931971A126A901"/>
    <w:rsid w:val="00B4372E"/>
  </w:style>
  <w:style w:type="paragraph" w:customStyle="1" w:styleId="C70ED0D28CFCCC429CA389E5CC681520">
    <w:name w:val="C70ED0D28CFCCC429CA389E5CC681520"/>
    <w:rsid w:val="00B4372E"/>
  </w:style>
  <w:style w:type="paragraph" w:customStyle="1" w:styleId="3F39103D5EADB244906CEE85360A715A">
    <w:name w:val="3F39103D5EADB244906CEE85360A715A"/>
    <w:rsid w:val="00B4372E"/>
  </w:style>
  <w:style w:type="paragraph" w:customStyle="1" w:styleId="A1A9AE069A4AC240B27EC00DB1919D0B">
    <w:name w:val="A1A9AE069A4AC240B27EC00DB1919D0B"/>
    <w:rsid w:val="00B4372E"/>
  </w:style>
  <w:style w:type="paragraph" w:customStyle="1" w:styleId="43F69ED575079440B5F90484667B0E43">
    <w:name w:val="43F69ED575079440B5F90484667B0E43"/>
    <w:rsid w:val="00B4372E"/>
  </w:style>
  <w:style w:type="paragraph" w:customStyle="1" w:styleId="1808F5EA54F1584694741703CAD13B35">
    <w:name w:val="1808F5EA54F1584694741703CAD13B35"/>
    <w:rsid w:val="00B4372E"/>
  </w:style>
  <w:style w:type="paragraph" w:customStyle="1" w:styleId="BBAE38C55AF248468866F77BD8B23269">
    <w:name w:val="BBAE38C55AF248468866F77BD8B23269"/>
    <w:rsid w:val="00B4372E"/>
  </w:style>
  <w:style w:type="paragraph" w:customStyle="1" w:styleId="065291F86A055F478C9B4B4C91ECD6A7">
    <w:name w:val="065291F86A055F478C9B4B4C91ECD6A7"/>
    <w:rsid w:val="00B4372E"/>
  </w:style>
  <w:style w:type="paragraph" w:customStyle="1" w:styleId="B3104B4A5CE0B94F97D0D7FE3BDB1BC8">
    <w:name w:val="B3104B4A5CE0B94F97D0D7FE3BDB1BC8"/>
    <w:rsid w:val="00B4372E"/>
  </w:style>
  <w:style w:type="paragraph" w:customStyle="1" w:styleId="5874172B3F183A40B088913211E3D26D">
    <w:name w:val="5874172B3F183A40B088913211E3D26D"/>
    <w:rsid w:val="00B4372E"/>
  </w:style>
  <w:style w:type="paragraph" w:customStyle="1" w:styleId="B7108CD3B42FFA43AD755D62514268A0">
    <w:name w:val="B7108CD3B42FFA43AD755D62514268A0"/>
    <w:rsid w:val="00B4372E"/>
  </w:style>
  <w:style w:type="paragraph" w:customStyle="1" w:styleId="73741C03DC1D56498A1F5B43CEF8C1FB">
    <w:name w:val="73741C03DC1D56498A1F5B43CEF8C1FB"/>
    <w:rsid w:val="00B4372E"/>
  </w:style>
  <w:style w:type="paragraph" w:customStyle="1" w:styleId="60F161086890FE43B43CD5CA7545E969">
    <w:name w:val="60F161086890FE43B43CD5CA7545E969"/>
    <w:rsid w:val="00B4372E"/>
  </w:style>
  <w:style w:type="paragraph" w:customStyle="1" w:styleId="342EEBBC4B4F97468EF11B10E5B57B0B">
    <w:name w:val="342EEBBC4B4F97468EF11B10E5B57B0B"/>
    <w:rsid w:val="00B4372E"/>
  </w:style>
  <w:style w:type="paragraph" w:customStyle="1" w:styleId="BBCCA23069D0904EB80AC58E56009F94">
    <w:name w:val="BBCCA23069D0904EB80AC58E56009F94"/>
    <w:rsid w:val="00B4372E"/>
  </w:style>
  <w:style w:type="paragraph" w:customStyle="1" w:styleId="2916003B91DC9449A78546306C700738">
    <w:name w:val="2916003B91DC9449A78546306C700738"/>
    <w:rsid w:val="00B4372E"/>
  </w:style>
  <w:style w:type="paragraph" w:customStyle="1" w:styleId="FE0650AB742C4440B7A702080B5F51E6">
    <w:name w:val="FE0650AB742C4440B7A702080B5F51E6"/>
    <w:rsid w:val="00B4372E"/>
  </w:style>
  <w:style w:type="paragraph" w:customStyle="1" w:styleId="E6EEF3B4F504B04899B9B8DB5D290D5D">
    <w:name w:val="E6EEF3B4F504B04899B9B8DB5D290D5D"/>
    <w:rsid w:val="00B4372E"/>
  </w:style>
  <w:style w:type="paragraph" w:customStyle="1" w:styleId="C7C564FDFE9A0D4098F4CD67C2B55371">
    <w:name w:val="C7C564FDFE9A0D4098F4CD67C2B55371"/>
    <w:rsid w:val="00B4372E"/>
  </w:style>
  <w:style w:type="paragraph" w:customStyle="1" w:styleId="8106778384467B47B45E082390DC4DE5">
    <w:name w:val="8106778384467B47B45E082390DC4DE5"/>
    <w:rsid w:val="00B4372E"/>
  </w:style>
  <w:style w:type="paragraph" w:customStyle="1" w:styleId="C6786CE77AF0684FA5239A643269B2FF">
    <w:name w:val="C6786CE77AF0684FA5239A643269B2FF"/>
    <w:rsid w:val="00B4372E"/>
  </w:style>
  <w:style w:type="paragraph" w:customStyle="1" w:styleId="9735851741D45A43A54F4378975C698A">
    <w:name w:val="9735851741D45A43A54F4378975C698A"/>
    <w:rsid w:val="00B4372E"/>
  </w:style>
  <w:style w:type="paragraph" w:customStyle="1" w:styleId="9F3EC5E4C25CEB448E2D30F3F57BCF20">
    <w:name w:val="9F3EC5E4C25CEB448E2D30F3F57BCF20"/>
    <w:rsid w:val="00B4372E"/>
  </w:style>
  <w:style w:type="paragraph" w:customStyle="1" w:styleId="DA0739B0394233459F10E9DCA4D0301D">
    <w:name w:val="DA0739B0394233459F10E9DCA4D0301D"/>
    <w:rsid w:val="00B4372E"/>
  </w:style>
  <w:style w:type="paragraph" w:customStyle="1" w:styleId="C40B8EA5E7C2FF428505351296DA21C4">
    <w:name w:val="C40B8EA5E7C2FF428505351296DA21C4"/>
    <w:rsid w:val="00B4372E"/>
  </w:style>
  <w:style w:type="paragraph" w:customStyle="1" w:styleId="5CCAADB28BCE6048944845D898DBED88">
    <w:name w:val="5CCAADB28BCE6048944845D898DBED88"/>
    <w:rsid w:val="00B4372E"/>
  </w:style>
  <w:style w:type="paragraph" w:customStyle="1" w:styleId="8903A1E96EA155469BAD4DB5AD3919C9">
    <w:name w:val="8903A1E96EA155469BAD4DB5AD3919C9"/>
    <w:rsid w:val="00B4372E"/>
  </w:style>
  <w:style w:type="paragraph" w:customStyle="1" w:styleId="A531A55A110C334C93C3A7E76985E499">
    <w:name w:val="A531A55A110C334C93C3A7E76985E499"/>
    <w:rsid w:val="00B4372E"/>
  </w:style>
  <w:style w:type="paragraph" w:customStyle="1" w:styleId="6D4A9773099D5F438E998536B5588487">
    <w:name w:val="6D4A9773099D5F438E998536B5588487"/>
    <w:rsid w:val="00B4372E"/>
  </w:style>
  <w:style w:type="paragraph" w:customStyle="1" w:styleId="47967B363F0CB34A831D14CEA37E5EED">
    <w:name w:val="47967B363F0CB34A831D14CEA37E5EED"/>
    <w:rsid w:val="00B4372E"/>
  </w:style>
  <w:style w:type="paragraph" w:customStyle="1" w:styleId="D4EFECDB23F5A2439FA5EF5FD914C899">
    <w:name w:val="D4EFECDB23F5A2439FA5EF5FD914C899"/>
    <w:rsid w:val="00B4372E"/>
  </w:style>
  <w:style w:type="paragraph" w:customStyle="1" w:styleId="3115A5544A3ADC49972656C8924E02AF">
    <w:name w:val="3115A5544A3ADC49972656C8924E02AF"/>
    <w:rsid w:val="00B4372E"/>
  </w:style>
  <w:style w:type="paragraph" w:customStyle="1" w:styleId="12E8C970997DFE4492BB8C4DCF0B36CE">
    <w:name w:val="12E8C970997DFE4492BB8C4DCF0B36CE"/>
    <w:rsid w:val="00B4372E"/>
  </w:style>
  <w:style w:type="paragraph" w:customStyle="1" w:styleId="F5604EDC4C980143B3451FD4E182F7FD">
    <w:name w:val="F5604EDC4C980143B3451FD4E182F7FD"/>
    <w:rsid w:val="00B4372E"/>
  </w:style>
  <w:style w:type="paragraph" w:customStyle="1" w:styleId="298B1B002F612E4E941D68223603ECDE">
    <w:name w:val="298B1B002F612E4E941D68223603ECDE"/>
    <w:rsid w:val="00B4372E"/>
  </w:style>
  <w:style w:type="paragraph" w:customStyle="1" w:styleId="0C15D470671DFE439A975741906143B6">
    <w:name w:val="0C15D470671DFE439A975741906143B6"/>
    <w:rsid w:val="00B4372E"/>
  </w:style>
  <w:style w:type="paragraph" w:customStyle="1" w:styleId="51121A7C2DD6824E9771D6A8BA06D557">
    <w:name w:val="51121A7C2DD6824E9771D6A8BA06D557"/>
    <w:rsid w:val="00B4372E"/>
  </w:style>
  <w:style w:type="paragraph" w:customStyle="1" w:styleId="7367A556BA78154DB9D9225342FB34ED">
    <w:name w:val="7367A556BA78154DB9D9225342FB34ED"/>
    <w:rsid w:val="00B4372E"/>
  </w:style>
  <w:style w:type="paragraph" w:customStyle="1" w:styleId="830E981F25CA03458779E8636D4CA1B5">
    <w:name w:val="830E981F25CA03458779E8636D4CA1B5"/>
    <w:rsid w:val="00B4372E"/>
  </w:style>
  <w:style w:type="paragraph" w:customStyle="1" w:styleId="B7625C0E812C394DB31FC4815C8BC906">
    <w:name w:val="B7625C0E812C394DB31FC4815C8BC906"/>
    <w:rsid w:val="00B4372E"/>
  </w:style>
  <w:style w:type="paragraph" w:customStyle="1" w:styleId="4467EFBDE449934C84A4BDDE92AAC42D">
    <w:name w:val="4467EFBDE449934C84A4BDDE92AAC42D"/>
    <w:rsid w:val="00B4372E"/>
  </w:style>
  <w:style w:type="paragraph" w:customStyle="1" w:styleId="BEFF416CFBA7E24EBF8AB3B0C0FF041C">
    <w:name w:val="BEFF416CFBA7E24EBF8AB3B0C0FF041C"/>
    <w:rsid w:val="00B4372E"/>
  </w:style>
  <w:style w:type="paragraph" w:customStyle="1" w:styleId="D85AA9F526697D4E85E6F18361C3CF6F">
    <w:name w:val="D85AA9F526697D4E85E6F18361C3CF6F"/>
    <w:rsid w:val="00B4372E"/>
  </w:style>
  <w:style w:type="paragraph" w:customStyle="1" w:styleId="835789F6E296EF4D9A618065D864784D">
    <w:name w:val="835789F6E296EF4D9A618065D864784D"/>
    <w:rsid w:val="00B4372E"/>
  </w:style>
  <w:style w:type="paragraph" w:customStyle="1" w:styleId="60B292FFF8AC6B47B9F3D07E7940AFE2">
    <w:name w:val="60B292FFF8AC6B47B9F3D07E7940AFE2"/>
    <w:rsid w:val="00B4372E"/>
  </w:style>
  <w:style w:type="paragraph" w:customStyle="1" w:styleId="7702501EAF466D4ABC7453B1AE377D02">
    <w:name w:val="7702501EAF466D4ABC7453B1AE377D02"/>
    <w:rsid w:val="00B4372E"/>
  </w:style>
  <w:style w:type="paragraph" w:customStyle="1" w:styleId="BFF9CB4C58FE7D40B4D6E94F6B599C81">
    <w:name w:val="BFF9CB4C58FE7D40B4D6E94F6B599C81"/>
    <w:rsid w:val="00B4372E"/>
  </w:style>
  <w:style w:type="paragraph" w:customStyle="1" w:styleId="F160D6900AB37B4798B8532E1EE3A10C">
    <w:name w:val="F160D6900AB37B4798B8532E1EE3A10C"/>
    <w:rsid w:val="00B4372E"/>
  </w:style>
  <w:style w:type="paragraph" w:customStyle="1" w:styleId="E6FF02D8710BC247A39B198F0AEEAADB">
    <w:name w:val="E6FF02D8710BC247A39B198F0AEEAADB"/>
    <w:rsid w:val="00B4372E"/>
  </w:style>
  <w:style w:type="paragraph" w:customStyle="1" w:styleId="B40118C05032814B9ADE7B0AADE7C6AF">
    <w:name w:val="B40118C05032814B9ADE7B0AADE7C6AF"/>
    <w:rsid w:val="00B4372E"/>
  </w:style>
  <w:style w:type="paragraph" w:customStyle="1" w:styleId="C0BF1968E29B774996610FDC01E305D5">
    <w:name w:val="C0BF1968E29B774996610FDC01E305D5"/>
    <w:rsid w:val="00B4372E"/>
  </w:style>
  <w:style w:type="paragraph" w:customStyle="1" w:styleId="88BCD5FA7CE77C4387369AE48628D00F">
    <w:name w:val="88BCD5FA7CE77C4387369AE48628D00F"/>
    <w:rsid w:val="00B4372E"/>
  </w:style>
  <w:style w:type="paragraph" w:customStyle="1" w:styleId="2C549EF2E9189247B26B4119E86A2A76">
    <w:name w:val="2C549EF2E9189247B26B4119E86A2A76"/>
    <w:rsid w:val="00B4372E"/>
  </w:style>
  <w:style w:type="paragraph" w:customStyle="1" w:styleId="E77BDFF8C8EC6941B82D10409EF8E771">
    <w:name w:val="E77BDFF8C8EC6941B82D10409EF8E771"/>
    <w:rsid w:val="00B4372E"/>
  </w:style>
  <w:style w:type="paragraph" w:customStyle="1" w:styleId="F3B9942E00A4B3429998E5799E8E811C">
    <w:name w:val="F3B9942E00A4B3429998E5799E8E811C"/>
    <w:rsid w:val="00B4372E"/>
  </w:style>
  <w:style w:type="paragraph" w:customStyle="1" w:styleId="C401C22768406341A88F9E6B75FB1A26">
    <w:name w:val="C401C22768406341A88F9E6B75FB1A26"/>
    <w:rsid w:val="00B4372E"/>
  </w:style>
  <w:style w:type="paragraph" w:customStyle="1" w:styleId="CEBD17953FE82D4DAE4E84FB948E1776">
    <w:name w:val="CEBD17953FE82D4DAE4E84FB948E1776"/>
    <w:rsid w:val="00B4372E"/>
  </w:style>
  <w:style w:type="paragraph" w:customStyle="1" w:styleId="4F2E49F6E037B744B00267EC00AAC698">
    <w:name w:val="4F2E49F6E037B744B00267EC00AAC698"/>
    <w:rsid w:val="00B4372E"/>
  </w:style>
  <w:style w:type="paragraph" w:customStyle="1" w:styleId="EF4F413E6E035A45B376640AEE5038D0">
    <w:name w:val="EF4F413E6E035A45B376640AEE5038D0"/>
    <w:rsid w:val="00B4372E"/>
  </w:style>
  <w:style w:type="paragraph" w:customStyle="1" w:styleId="08B1667C0105CE4FAE794960099A59F9">
    <w:name w:val="08B1667C0105CE4FAE794960099A59F9"/>
    <w:rsid w:val="00B4372E"/>
  </w:style>
  <w:style w:type="paragraph" w:customStyle="1" w:styleId="FFE54B5E54C63A4284109B37296C6D01">
    <w:name w:val="FFE54B5E54C63A4284109B37296C6D01"/>
    <w:rsid w:val="00B4372E"/>
  </w:style>
  <w:style w:type="paragraph" w:customStyle="1" w:styleId="9FFEF4A6DA436B459381ED85740C5435">
    <w:name w:val="9FFEF4A6DA436B459381ED85740C5435"/>
    <w:rsid w:val="00B4372E"/>
  </w:style>
  <w:style w:type="paragraph" w:customStyle="1" w:styleId="D11FCFA94CA2B945943886CCC1E0413D">
    <w:name w:val="D11FCFA94CA2B945943886CCC1E0413D"/>
    <w:rsid w:val="00B4372E"/>
  </w:style>
  <w:style w:type="paragraph" w:customStyle="1" w:styleId="0295CB130C322D4191C6F07B570275B8">
    <w:name w:val="0295CB130C322D4191C6F07B570275B8"/>
    <w:rsid w:val="00B4372E"/>
  </w:style>
  <w:style w:type="paragraph" w:customStyle="1" w:styleId="5B01A96BC4960947A6172B6B6EFFBF92">
    <w:name w:val="5B01A96BC4960947A6172B6B6EFFBF92"/>
    <w:rsid w:val="00B4372E"/>
  </w:style>
  <w:style w:type="paragraph" w:customStyle="1" w:styleId="B6DDC2D97C91264A8A20A324A998E2BD">
    <w:name w:val="B6DDC2D97C91264A8A20A324A998E2BD"/>
    <w:rsid w:val="00B4372E"/>
  </w:style>
  <w:style w:type="paragraph" w:customStyle="1" w:styleId="521223F536841D4189C6DAF4E208FDEA">
    <w:name w:val="521223F536841D4189C6DAF4E208FDEA"/>
    <w:rsid w:val="00B4372E"/>
  </w:style>
  <w:style w:type="paragraph" w:customStyle="1" w:styleId="FBF4F41A3CE63141AAE6A6BD0062C529">
    <w:name w:val="FBF4F41A3CE63141AAE6A6BD0062C529"/>
    <w:rsid w:val="00B4372E"/>
  </w:style>
  <w:style w:type="paragraph" w:customStyle="1" w:styleId="8A7DFB0AE9B8FC45B48BF902D9714E7A">
    <w:name w:val="8A7DFB0AE9B8FC45B48BF902D9714E7A"/>
    <w:rsid w:val="00B4372E"/>
  </w:style>
  <w:style w:type="paragraph" w:customStyle="1" w:styleId="D0DB3ADE1ED06643A1C2222CB7A84406">
    <w:name w:val="D0DB3ADE1ED06643A1C2222CB7A84406"/>
    <w:rsid w:val="00B4372E"/>
  </w:style>
  <w:style w:type="paragraph" w:customStyle="1" w:styleId="9A19158EB6D74D4BB734D07DCFB63DEA">
    <w:name w:val="9A19158EB6D74D4BB734D07DCFB63DEA"/>
    <w:rsid w:val="00B4372E"/>
  </w:style>
  <w:style w:type="paragraph" w:customStyle="1" w:styleId="EE7F6032A801D14AA8FD22E43FD24B3A">
    <w:name w:val="EE7F6032A801D14AA8FD22E43FD24B3A"/>
    <w:rsid w:val="00B4372E"/>
  </w:style>
  <w:style w:type="paragraph" w:customStyle="1" w:styleId="8D8BC19BBB1E9745B6F94F3BF3FBDBC9">
    <w:name w:val="8D8BC19BBB1E9745B6F94F3BF3FBDBC9"/>
    <w:rsid w:val="00B4372E"/>
  </w:style>
  <w:style w:type="paragraph" w:customStyle="1" w:styleId="FF5F59730AEC194D9E9E9E6E39722FE5">
    <w:name w:val="FF5F59730AEC194D9E9E9E6E39722FE5"/>
    <w:rsid w:val="00B4372E"/>
  </w:style>
  <w:style w:type="paragraph" w:customStyle="1" w:styleId="2CA925E304E0034F8D1B8B06DA4C51BD">
    <w:name w:val="2CA925E304E0034F8D1B8B06DA4C51BD"/>
    <w:rsid w:val="00B4372E"/>
  </w:style>
  <w:style w:type="paragraph" w:customStyle="1" w:styleId="A7F8DABF9E340B428AF5CE279870CC0D">
    <w:name w:val="A7F8DABF9E340B428AF5CE279870CC0D"/>
    <w:rsid w:val="00B4372E"/>
  </w:style>
  <w:style w:type="paragraph" w:customStyle="1" w:styleId="CD1CA80ED0F9D04AB72E4A4EBA6AE45F">
    <w:name w:val="CD1CA80ED0F9D04AB72E4A4EBA6AE45F"/>
    <w:rsid w:val="00B4372E"/>
  </w:style>
  <w:style w:type="paragraph" w:customStyle="1" w:styleId="9297AB7B81794642A3B31FB0B99F1CB3">
    <w:name w:val="9297AB7B81794642A3B31FB0B99F1CB3"/>
    <w:rsid w:val="00B4372E"/>
  </w:style>
  <w:style w:type="paragraph" w:customStyle="1" w:styleId="2F43F51398788E46BEFDF2AFD5922EFB">
    <w:name w:val="2F43F51398788E46BEFDF2AFD5922EFB"/>
    <w:rsid w:val="00B4372E"/>
  </w:style>
  <w:style w:type="paragraph" w:customStyle="1" w:styleId="043EFF5B022CDB42927DA3A08CE8E4BF">
    <w:name w:val="043EFF5B022CDB42927DA3A08CE8E4BF"/>
    <w:rsid w:val="00B4372E"/>
  </w:style>
  <w:style w:type="paragraph" w:customStyle="1" w:styleId="A66FEACEEEA7D64B9378C21A2EC6078F">
    <w:name w:val="A66FEACEEEA7D64B9378C21A2EC6078F"/>
    <w:rsid w:val="00B4372E"/>
  </w:style>
  <w:style w:type="paragraph" w:customStyle="1" w:styleId="ADF514BD1112EC47978B3F2EBF601E61">
    <w:name w:val="ADF514BD1112EC47978B3F2EBF601E61"/>
    <w:rsid w:val="00B4372E"/>
  </w:style>
  <w:style w:type="paragraph" w:customStyle="1" w:styleId="B3638E71DF8EA74D8040A4747385755E">
    <w:name w:val="B3638E71DF8EA74D8040A4747385755E"/>
    <w:rsid w:val="00B43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Enkelt CV.dotx</Template>
  <TotalTime>65</TotalTime>
  <Pages>2</Pages>
  <Words>262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Osmani, Dennis Rizah Nordvi</dc:creator>
  <cp:keywords/>
  <dc:description/>
  <cp:lastModifiedBy>Osmani, Dennis Rizah Nordvi</cp:lastModifiedBy>
  <cp:revision>23</cp:revision>
  <dcterms:created xsi:type="dcterms:W3CDTF">2018-11-19T18:28:00Z</dcterms:created>
  <dcterms:modified xsi:type="dcterms:W3CDTF">2019-09-24T10:13:00Z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